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19C186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DEF5FD9" w14:textId="77777777" w:rsidR="00692703" w:rsidRPr="00CF1A49" w:rsidRDefault="0038772F" w:rsidP="00913946">
            <w:pPr>
              <w:pStyle w:val="Title"/>
            </w:pPr>
            <w:r>
              <w:t>Nylma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Jorns</w:t>
            </w:r>
          </w:p>
          <w:p w14:paraId="233CD456" w14:textId="77777777" w:rsidR="00692703" w:rsidRPr="00CF1A49" w:rsidRDefault="0038772F" w:rsidP="00913946">
            <w:pPr>
              <w:pStyle w:val="ContactInfo"/>
              <w:contextualSpacing w:val="0"/>
            </w:pPr>
            <w:r>
              <w:t>1773 Fagan Drive Blue Mound, Texas 76131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F08DA886AE2854BA6D9F8E6270A336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951-623-3975</w:t>
            </w:r>
          </w:p>
          <w:p w14:paraId="6FAAAC2C" w14:textId="77777777" w:rsidR="00692703" w:rsidRPr="00CF1A49" w:rsidRDefault="0038772F" w:rsidP="00913946">
            <w:pPr>
              <w:pStyle w:val="ContactInfoEmphasis"/>
              <w:contextualSpacing w:val="0"/>
            </w:pPr>
            <w:r>
              <w:t>nylma.jorns@fwisd.org</w:t>
            </w:r>
          </w:p>
        </w:tc>
      </w:tr>
      <w:tr w:rsidR="009571D8" w:rsidRPr="00CF1A49" w14:paraId="5313531D" w14:textId="77777777" w:rsidTr="00692703">
        <w:tc>
          <w:tcPr>
            <w:tcW w:w="9360" w:type="dxa"/>
            <w:tcMar>
              <w:top w:w="432" w:type="dxa"/>
            </w:tcMar>
          </w:tcPr>
          <w:p w14:paraId="5C603FF1" w14:textId="77777777" w:rsidR="001755A8" w:rsidRDefault="006050E2" w:rsidP="00913946">
            <w:pPr>
              <w:contextualSpacing w:val="0"/>
            </w:pPr>
            <w:r>
              <w:t>Caring,</w:t>
            </w:r>
            <w:r w:rsidR="001D282C">
              <w:t xml:space="preserve"> and</w:t>
            </w:r>
            <w:r>
              <w:t xml:space="preserve"> enthusiastic educator with a strong commitment to student development and the learning experience. Excellent background and proven success in helping students reach their full potential. </w:t>
            </w:r>
          </w:p>
          <w:p w14:paraId="7381E04F" w14:textId="77777777" w:rsidR="00657B47" w:rsidRDefault="00657B47" w:rsidP="00913946">
            <w:pPr>
              <w:contextualSpacing w:val="0"/>
            </w:pPr>
          </w:p>
          <w:p w14:paraId="5887213F" w14:textId="77777777" w:rsidR="00657B47" w:rsidRPr="00CF1A49" w:rsidRDefault="00657B47" w:rsidP="00913946">
            <w:r>
              <w:t xml:space="preserve">Objective: </w:t>
            </w:r>
            <w:r w:rsidR="00F52E22">
              <w:t xml:space="preserve">To utilize </w:t>
            </w:r>
            <w:r w:rsidR="00224F9E">
              <w:t>the</w:t>
            </w:r>
            <w:r w:rsidR="00F52E22">
              <w:t xml:space="preserve"> education and developing skills in teaching </w:t>
            </w:r>
            <w:r w:rsidR="00224F9E">
              <w:t xml:space="preserve">I have acquired over the years of teaching </w:t>
            </w:r>
            <w:r w:rsidR="00F52E22">
              <w:t>within the elementary grade level</w:t>
            </w:r>
            <w:r w:rsidR="00224F9E">
              <w:t>. T</w:t>
            </w:r>
            <w:r w:rsidR="00F52E22">
              <w:t>o ensure that all students receive quality, rigorous, and data-driven instruction to ensure that all become self-reliant problem solvers.</w:t>
            </w:r>
            <w:r w:rsidR="00224F9E">
              <w:t xml:space="preserve"> To help all students achieve goals and become life-long learners.</w:t>
            </w:r>
          </w:p>
        </w:tc>
      </w:tr>
    </w:tbl>
    <w:p w14:paraId="27686896" w14:textId="77777777" w:rsidR="004E01EB" w:rsidRPr="00CF1A49" w:rsidRDefault="00395BF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8258671545C4042804463D594B4DBD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1DC6BB6" w14:textId="77777777" w:rsidTr="00D66A52">
        <w:tc>
          <w:tcPr>
            <w:tcW w:w="9355" w:type="dxa"/>
          </w:tcPr>
          <w:p w14:paraId="6B810F4B" w14:textId="77777777" w:rsidR="001D0BF1" w:rsidRPr="00CF1A49" w:rsidRDefault="0038772F" w:rsidP="001D0BF1">
            <w:pPr>
              <w:pStyle w:val="Heading3"/>
              <w:contextualSpacing w:val="0"/>
              <w:outlineLvl w:val="2"/>
            </w:pPr>
            <w:r>
              <w:t>2011- Present</w:t>
            </w:r>
          </w:p>
          <w:p w14:paraId="5134910D" w14:textId="77777777" w:rsidR="001D0BF1" w:rsidRPr="00CF1A49" w:rsidRDefault="0038772F" w:rsidP="001D0BF1">
            <w:pPr>
              <w:pStyle w:val="Heading2"/>
              <w:contextualSpacing w:val="0"/>
              <w:outlineLvl w:val="1"/>
            </w:pPr>
            <w:r>
              <w:t>Teacher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Fort Worth Independent School district</w:t>
            </w:r>
          </w:p>
          <w:p w14:paraId="68AD93A2" w14:textId="77777777" w:rsidR="00657B47" w:rsidRDefault="0038772F" w:rsidP="001D0BF1">
            <w:pPr>
              <w:contextualSpacing w:val="0"/>
            </w:pPr>
            <w:r>
              <w:t>1</w:t>
            </w:r>
            <w:r w:rsidRPr="0038772F">
              <w:rPr>
                <w:vertAlign w:val="superscript"/>
              </w:rPr>
              <w:t>st</w:t>
            </w:r>
            <w:r>
              <w:t>, 3</w:t>
            </w:r>
            <w:r w:rsidRPr="0038772F">
              <w:rPr>
                <w:vertAlign w:val="superscript"/>
              </w:rPr>
              <w:t>rd</w:t>
            </w:r>
            <w:r>
              <w:t>, and 4</w:t>
            </w:r>
            <w:r w:rsidRPr="0038772F">
              <w:rPr>
                <w:vertAlign w:val="superscript"/>
              </w:rPr>
              <w:t>th</w:t>
            </w:r>
            <w:r>
              <w:t xml:space="preserve"> Grade Teacher (ESL, Self-Containe</w:t>
            </w:r>
            <w:r w:rsidR="00657B47">
              <w:t xml:space="preserve">d, Departmentalized, Two-Way DL, Team </w:t>
            </w:r>
          </w:p>
          <w:p w14:paraId="6605ADFA" w14:textId="77777777" w:rsidR="001E3120" w:rsidRDefault="006050E2" w:rsidP="001D0BF1">
            <w:pPr>
              <w:contextualSpacing w:val="0"/>
            </w:pPr>
            <w:r>
              <w:t>Teacher</w:t>
            </w:r>
            <w:r w:rsidR="00657B47">
              <w:t>)</w:t>
            </w:r>
          </w:p>
          <w:p w14:paraId="55F621F9" w14:textId="68860A87" w:rsidR="006050E2" w:rsidRDefault="00224F9E" w:rsidP="001B1617">
            <w:pPr>
              <w:pStyle w:val="ListParagraph"/>
              <w:numPr>
                <w:ilvl w:val="0"/>
                <w:numId w:val="14"/>
              </w:numPr>
            </w:pPr>
            <w:r>
              <w:t xml:space="preserve">Maintain complete responsibility for the organization, </w:t>
            </w:r>
            <w:r w:rsidR="001B1617">
              <w:t xml:space="preserve">teaching, and implementation of </w:t>
            </w:r>
            <w:r>
              <w:t>Curriculum</w:t>
            </w:r>
          </w:p>
          <w:p w14:paraId="5E8241AC" w14:textId="77777777" w:rsidR="006050E2" w:rsidRDefault="00224F9E" w:rsidP="00224F9E">
            <w:pPr>
              <w:pStyle w:val="ListParagraph"/>
              <w:numPr>
                <w:ilvl w:val="0"/>
                <w:numId w:val="14"/>
              </w:numPr>
            </w:pPr>
            <w:r>
              <w:t>Successfully analyze stud</w:t>
            </w:r>
            <w:r w:rsidR="006050E2">
              <w:t>ent data to plan accordingly and meet various needs</w:t>
            </w:r>
          </w:p>
          <w:p w14:paraId="461E49C3" w14:textId="77777777" w:rsidR="0038772F" w:rsidRDefault="00224F9E" w:rsidP="00224F9E">
            <w:pPr>
              <w:pStyle w:val="ListParagraph"/>
              <w:numPr>
                <w:ilvl w:val="0"/>
                <w:numId w:val="14"/>
              </w:numPr>
            </w:pPr>
            <w:r>
              <w:t>Successfully implement interventions, centers, whole group, small groups, and technology</w:t>
            </w:r>
          </w:p>
          <w:p w14:paraId="1300955C" w14:textId="77777777" w:rsidR="0038772F" w:rsidRDefault="00224F9E" w:rsidP="00224F9E">
            <w:pPr>
              <w:pStyle w:val="ListParagraph"/>
              <w:numPr>
                <w:ilvl w:val="0"/>
                <w:numId w:val="14"/>
              </w:numPr>
            </w:pPr>
            <w:r>
              <w:t>Implement a positive discipline plan which promotes student responsibility and accountability</w:t>
            </w:r>
          </w:p>
          <w:p w14:paraId="186EA3E5" w14:textId="77777777" w:rsidR="0038772F" w:rsidRDefault="00224F9E" w:rsidP="00224F9E">
            <w:pPr>
              <w:pStyle w:val="ListParagraph"/>
              <w:numPr>
                <w:ilvl w:val="0"/>
                <w:numId w:val="14"/>
              </w:numPr>
            </w:pPr>
            <w:r>
              <w:t xml:space="preserve">Lead </w:t>
            </w:r>
            <w:r w:rsidR="002909C0">
              <w:t>PLCS</w:t>
            </w:r>
            <w:r>
              <w:t xml:space="preserve"> to ensure that student achievement is the end goal</w:t>
            </w:r>
          </w:p>
          <w:p w14:paraId="679247E1" w14:textId="77777777" w:rsidR="0038772F" w:rsidRPr="00CF1A49" w:rsidRDefault="00224F9E" w:rsidP="00224F9E">
            <w:pPr>
              <w:pStyle w:val="ListParagraph"/>
              <w:numPr>
                <w:ilvl w:val="0"/>
                <w:numId w:val="14"/>
              </w:numPr>
            </w:pPr>
            <w:r>
              <w:t xml:space="preserve">Knowledge of </w:t>
            </w:r>
            <w:r w:rsidR="00504EC2">
              <w:t>TEKS</w:t>
            </w:r>
            <w:r>
              <w:t xml:space="preserve"> and student expectations</w:t>
            </w:r>
          </w:p>
        </w:tc>
      </w:tr>
      <w:tr w:rsidR="00F61DF9" w:rsidRPr="00CF1A49" w14:paraId="4FAFA181" w14:textId="77777777" w:rsidTr="0038772F">
        <w:trPr>
          <w:trHeight w:val="940"/>
        </w:trPr>
        <w:tc>
          <w:tcPr>
            <w:tcW w:w="9355" w:type="dxa"/>
            <w:tcMar>
              <w:top w:w="216" w:type="dxa"/>
            </w:tcMar>
          </w:tcPr>
          <w:p w14:paraId="301D1151" w14:textId="77777777" w:rsidR="00F61DF9" w:rsidRPr="00CF1A49" w:rsidRDefault="0038772F" w:rsidP="00F61DF9">
            <w:pPr>
              <w:pStyle w:val="Heading3"/>
              <w:contextualSpacing w:val="0"/>
              <w:outlineLvl w:val="2"/>
            </w:pPr>
            <w:r>
              <w:t>2011-2011</w:t>
            </w:r>
          </w:p>
          <w:p w14:paraId="662E0EFD" w14:textId="77777777" w:rsidR="00F61DF9" w:rsidRPr="00CF1A49" w:rsidRDefault="0038772F" w:rsidP="00F61DF9">
            <w:pPr>
              <w:pStyle w:val="Heading2"/>
              <w:contextualSpacing w:val="0"/>
              <w:outlineLvl w:val="1"/>
            </w:pPr>
            <w:r>
              <w:t>Reading and Math Interventionist K-8</w:t>
            </w:r>
            <w:r w:rsidRPr="0038772F">
              <w:rPr>
                <w:vertAlign w:val="superscript"/>
              </w:rPr>
              <w:t>th</w:t>
            </w:r>
            <w:r>
              <w:t xml:space="preserve"> Grade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Catapult Learning</w:t>
            </w:r>
          </w:p>
          <w:p w14:paraId="1001F374" w14:textId="77777777" w:rsidR="00657B47" w:rsidRDefault="00ED5F02" w:rsidP="00ED5F02">
            <w:pPr>
              <w:pStyle w:val="ListParagraph"/>
              <w:numPr>
                <w:ilvl w:val="0"/>
                <w:numId w:val="15"/>
              </w:numPr>
            </w:pPr>
            <w:r>
              <w:t>A</w:t>
            </w:r>
            <w:r w:rsidR="0038772F">
              <w:t>nalyze</w:t>
            </w:r>
            <w:r w:rsidR="00657B47">
              <w:t>d</w:t>
            </w:r>
            <w:r w:rsidR="0038772F">
              <w:t xml:space="preserve"> student data</w:t>
            </w:r>
            <w:r w:rsidR="00657B47">
              <w:t xml:space="preserve"> using various assessment tools</w:t>
            </w:r>
            <w:r w:rsidR="0038772F">
              <w:t>, plan acco</w:t>
            </w:r>
            <w:r w:rsidR="00657B47">
              <w:t xml:space="preserve">rdingly, and provide </w:t>
            </w:r>
          </w:p>
          <w:p w14:paraId="35E56010" w14:textId="77777777" w:rsidR="0038772F" w:rsidRDefault="00657B47" w:rsidP="00F61DF9">
            <w:r>
              <w:t xml:space="preserve">     interventions in small groups using best practices</w:t>
            </w:r>
          </w:p>
          <w:p w14:paraId="3BA3251F" w14:textId="77777777" w:rsidR="0038772F" w:rsidRDefault="0038772F" w:rsidP="00F61DF9"/>
          <w:p w14:paraId="7CD3F1E5" w14:textId="77777777" w:rsidR="0038772F" w:rsidRPr="00CF1A49" w:rsidRDefault="0038772F" w:rsidP="0038772F">
            <w:pPr>
              <w:pStyle w:val="Heading3"/>
              <w:contextualSpacing w:val="0"/>
              <w:outlineLvl w:val="2"/>
            </w:pPr>
            <w:r>
              <w:t>2008-2010</w:t>
            </w:r>
          </w:p>
          <w:p w14:paraId="69F3E403" w14:textId="77777777" w:rsidR="0038772F" w:rsidRPr="00CF1A49" w:rsidRDefault="0038772F" w:rsidP="0038772F">
            <w:pPr>
              <w:pStyle w:val="Heading2"/>
              <w:contextualSpacing w:val="0"/>
              <w:outlineLvl w:val="1"/>
            </w:pPr>
            <w:r>
              <w:t>Kinder and</w:t>
            </w:r>
            <w:r w:rsidR="001816B8">
              <w:t xml:space="preserve"> First Grade Teacher (Self-cont</w:t>
            </w:r>
            <w:r>
              <w:t>ained</w:t>
            </w:r>
            <w:r w:rsidR="00657B47">
              <w:t>, ESL</w:t>
            </w:r>
            <w:r>
              <w:t>)</w:t>
            </w:r>
            <w:r w:rsidRPr="00CF1A49">
              <w:t xml:space="preserve">, </w:t>
            </w:r>
            <w:r>
              <w:rPr>
                <w:rStyle w:val="SubtleReference"/>
              </w:rPr>
              <w:t>Riverside Unified School District</w:t>
            </w:r>
          </w:p>
          <w:p w14:paraId="4C7F30D0" w14:textId="77777777" w:rsidR="00657B47" w:rsidRDefault="005F5F26" w:rsidP="005F5F26">
            <w:pPr>
              <w:pStyle w:val="ListParagraph"/>
              <w:numPr>
                <w:ilvl w:val="0"/>
                <w:numId w:val="15"/>
              </w:numPr>
            </w:pPr>
            <w:r>
              <w:t>Maintained complete responsibility for the organization, teaching, and i</w:t>
            </w:r>
            <w:r w:rsidR="00657B47">
              <w:t xml:space="preserve">mplementation of </w:t>
            </w:r>
          </w:p>
          <w:p w14:paraId="468080B7" w14:textId="77777777" w:rsidR="0038772F" w:rsidRDefault="005F5F26" w:rsidP="005F5F26">
            <w:pPr>
              <w:pStyle w:val="ListParagraph"/>
              <w:numPr>
                <w:ilvl w:val="0"/>
                <w:numId w:val="15"/>
              </w:numPr>
            </w:pPr>
            <w:r>
              <w:t>Curriculum</w:t>
            </w:r>
          </w:p>
          <w:p w14:paraId="4AD6CE90" w14:textId="77777777" w:rsidR="00657B47" w:rsidRDefault="005F5F26" w:rsidP="005F5F26">
            <w:pPr>
              <w:pStyle w:val="ListParagraph"/>
              <w:numPr>
                <w:ilvl w:val="0"/>
                <w:numId w:val="15"/>
              </w:numPr>
            </w:pPr>
            <w:r>
              <w:t>S</w:t>
            </w:r>
            <w:r w:rsidR="00657B47">
              <w:t>uccessfully analyzed student data to plan accordingly and meet various needs</w:t>
            </w:r>
          </w:p>
          <w:p w14:paraId="2DBF3B3D" w14:textId="77777777" w:rsidR="00657B47" w:rsidRDefault="005F5F26" w:rsidP="005F5F26">
            <w:pPr>
              <w:pStyle w:val="ListParagraph"/>
              <w:numPr>
                <w:ilvl w:val="0"/>
                <w:numId w:val="15"/>
              </w:numPr>
            </w:pPr>
            <w:r>
              <w:t>Successfully implemented small groups, whole group, and interventions</w:t>
            </w:r>
          </w:p>
          <w:p w14:paraId="1C504D3B" w14:textId="77777777" w:rsidR="00657B47" w:rsidRDefault="005F5F26" w:rsidP="005F5F26">
            <w:pPr>
              <w:pStyle w:val="ListParagraph"/>
              <w:numPr>
                <w:ilvl w:val="0"/>
                <w:numId w:val="15"/>
              </w:numPr>
            </w:pPr>
            <w:r>
              <w:t xml:space="preserve">Implemented a positive discipline plan </w:t>
            </w:r>
          </w:p>
        </w:tc>
      </w:tr>
    </w:tbl>
    <w:sdt>
      <w:sdtPr>
        <w:alias w:val="Education:"/>
        <w:tag w:val="Education:"/>
        <w:id w:val="-1908763273"/>
        <w:placeholder>
          <w:docPart w:val="9E92570ACE09EA4CAF79CCE7540767A4"/>
        </w:placeholder>
        <w:temporary/>
        <w:showingPlcHdr/>
        <w15:appearance w15:val="hidden"/>
      </w:sdtPr>
      <w:sdtEndPr/>
      <w:sdtContent>
        <w:p w14:paraId="1FD3C03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C0B953C" w14:textId="77777777" w:rsidTr="00D66A52">
        <w:tc>
          <w:tcPr>
            <w:tcW w:w="9355" w:type="dxa"/>
          </w:tcPr>
          <w:p w14:paraId="198286A1" w14:textId="77777777" w:rsidR="001D0BF1" w:rsidRPr="00CF1A49" w:rsidRDefault="004E0DA5" w:rsidP="001D0BF1">
            <w:pPr>
              <w:pStyle w:val="Heading3"/>
              <w:contextualSpacing w:val="0"/>
              <w:outlineLvl w:val="2"/>
            </w:pPr>
            <w:r>
              <w:t>May 2010</w:t>
            </w:r>
          </w:p>
          <w:p w14:paraId="3F73973E" w14:textId="77777777" w:rsidR="001D0BF1" w:rsidRPr="00CF1A49" w:rsidRDefault="004E0DA5" w:rsidP="001D0BF1">
            <w:pPr>
              <w:pStyle w:val="Heading2"/>
              <w:contextualSpacing w:val="0"/>
              <w:outlineLvl w:val="1"/>
            </w:pPr>
            <w:r>
              <w:t>Master of Science in Teaching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California Baptist University</w:t>
            </w:r>
          </w:p>
          <w:p w14:paraId="507E0DAC" w14:textId="77777777" w:rsidR="007538DC" w:rsidRDefault="004E0DA5" w:rsidP="005F5F26">
            <w:pPr>
              <w:pStyle w:val="ListParagraph"/>
              <w:numPr>
                <w:ilvl w:val="0"/>
                <w:numId w:val="16"/>
              </w:numPr>
            </w:pPr>
            <w:r>
              <w:t>Graduated with a 3.9 GPA</w:t>
            </w:r>
          </w:p>
          <w:p w14:paraId="0EDF6BC2" w14:textId="77777777" w:rsidR="004E0DA5" w:rsidRDefault="004E0DA5" w:rsidP="004E0DA5">
            <w:pPr>
              <w:pStyle w:val="Heading3"/>
              <w:contextualSpacing w:val="0"/>
              <w:outlineLvl w:val="2"/>
            </w:pPr>
          </w:p>
          <w:p w14:paraId="2C35B703" w14:textId="77777777" w:rsidR="004E0DA5" w:rsidRPr="00CF1A49" w:rsidRDefault="004E0DA5" w:rsidP="004E0DA5">
            <w:pPr>
              <w:pStyle w:val="Heading3"/>
              <w:contextualSpacing w:val="0"/>
              <w:outlineLvl w:val="2"/>
            </w:pPr>
            <w:r>
              <w:t>may</w:t>
            </w:r>
            <w:r w:rsidRPr="00CF1A49">
              <w:t xml:space="preserve"> </w:t>
            </w:r>
            <w:r>
              <w:t>2007</w:t>
            </w:r>
          </w:p>
          <w:p w14:paraId="23BAB726" w14:textId="77777777" w:rsidR="004E0DA5" w:rsidRPr="00CF1A49" w:rsidRDefault="004E0DA5" w:rsidP="004E0DA5">
            <w:pPr>
              <w:pStyle w:val="Heading2"/>
              <w:contextualSpacing w:val="0"/>
              <w:outlineLvl w:val="1"/>
            </w:pPr>
            <w:r>
              <w:t>Bachelor of Arts in Liberal Studies</w:t>
            </w:r>
            <w:r w:rsidRPr="00CF1A49">
              <w:t xml:space="preserve">, </w:t>
            </w:r>
            <w:r>
              <w:rPr>
                <w:rStyle w:val="SubtleReference"/>
              </w:rPr>
              <w:t>California Baptist University</w:t>
            </w:r>
          </w:p>
          <w:p w14:paraId="4D10E41A" w14:textId="77777777" w:rsidR="004E0DA5" w:rsidRPr="00CF1A49" w:rsidRDefault="004E0DA5" w:rsidP="005F5F26">
            <w:pPr>
              <w:pStyle w:val="ListParagraph"/>
              <w:numPr>
                <w:ilvl w:val="0"/>
                <w:numId w:val="16"/>
              </w:numPr>
            </w:pPr>
            <w:r>
              <w:t>Graduated with a 3.6 GPA (Cum Laude)</w:t>
            </w:r>
          </w:p>
        </w:tc>
      </w:tr>
      <w:tr w:rsidR="00F61DF9" w:rsidRPr="00CF1A49" w14:paraId="3FFFCBE4" w14:textId="77777777" w:rsidTr="00F61DF9">
        <w:tc>
          <w:tcPr>
            <w:tcW w:w="9355" w:type="dxa"/>
            <w:tcMar>
              <w:top w:w="216" w:type="dxa"/>
            </w:tcMar>
          </w:tcPr>
          <w:p w14:paraId="0368E5D5" w14:textId="77777777" w:rsidR="00F61DF9" w:rsidRPr="00CF1A49" w:rsidRDefault="004E0DA5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2008</w:t>
            </w:r>
          </w:p>
          <w:p w14:paraId="6A45D758" w14:textId="77777777" w:rsidR="00F61DF9" w:rsidRPr="00CF1A49" w:rsidRDefault="004E0DA5" w:rsidP="00F61DF9">
            <w:pPr>
              <w:pStyle w:val="Heading2"/>
              <w:contextualSpacing w:val="0"/>
              <w:outlineLvl w:val="1"/>
            </w:pPr>
            <w:r>
              <w:t>Credentials,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California Baptist University</w:t>
            </w:r>
          </w:p>
          <w:p w14:paraId="1463494D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FA3CCBD30621024F9D6849EA86730719"/>
        </w:placeholder>
        <w:temporary/>
        <w:showingPlcHdr/>
        <w15:appearance w15:val="hidden"/>
      </w:sdtPr>
      <w:sdtEndPr/>
      <w:sdtContent>
        <w:p w14:paraId="533DB72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C17EAD6" w14:textId="77777777" w:rsidTr="00CF1A49">
        <w:tc>
          <w:tcPr>
            <w:tcW w:w="4675" w:type="dxa"/>
          </w:tcPr>
          <w:p w14:paraId="01A83E65" w14:textId="77777777" w:rsidR="004E0DA5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Lesson Plan Design</w:t>
            </w:r>
          </w:p>
          <w:p w14:paraId="2E6E5965" w14:textId="77777777" w:rsidR="00657B47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Cooperative Learning</w:t>
            </w:r>
          </w:p>
          <w:p w14:paraId="5A685414" w14:textId="77777777" w:rsidR="00657B47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Parent</w:t>
            </w:r>
            <w:r w:rsidR="005F5F26">
              <w:t>-Teacher</w:t>
            </w:r>
            <w:r>
              <w:t xml:space="preserve"> Relations</w:t>
            </w:r>
          </w:p>
          <w:p w14:paraId="6F6E672E" w14:textId="49DAA3BD" w:rsidR="00657B47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Analyzing Student Data</w:t>
            </w:r>
            <w:r w:rsidR="008E2D3E">
              <w:t xml:space="preserve"> </w:t>
            </w:r>
          </w:p>
          <w:p w14:paraId="7979450C" w14:textId="77777777" w:rsidR="00657B47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Thinking Maps Trainer of Trainers</w:t>
            </w:r>
          </w:p>
          <w:p w14:paraId="3C5AC895" w14:textId="77777777" w:rsidR="00657B47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Classroom Management</w:t>
            </w:r>
          </w:p>
          <w:p w14:paraId="01CDD346" w14:textId="77777777" w:rsidR="00657B47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PBIS Implementation</w:t>
            </w:r>
          </w:p>
          <w:p w14:paraId="502EE16C" w14:textId="77777777" w:rsidR="00657B47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Interactive Learning</w:t>
            </w:r>
          </w:p>
          <w:p w14:paraId="318AC088" w14:textId="77777777" w:rsidR="00657B47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Formative Assessments Implementation</w:t>
            </w:r>
          </w:p>
          <w:p w14:paraId="3308F926" w14:textId="77777777" w:rsidR="00657B47" w:rsidRDefault="00657B47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Hands-on Learning</w:t>
            </w:r>
          </w:p>
          <w:p w14:paraId="7A4AF52D" w14:textId="77777777" w:rsidR="00145DC1" w:rsidRDefault="00145DC1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Mentoring Teachers and Student Teachers</w:t>
            </w:r>
          </w:p>
          <w:p w14:paraId="28ACBF67" w14:textId="3E253AE8" w:rsidR="00145DC1" w:rsidRDefault="00145DC1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 xml:space="preserve">Using Technology </w:t>
            </w:r>
            <w:r w:rsidR="006A2AC9">
              <w:t xml:space="preserve">in </w:t>
            </w:r>
            <w:r w:rsidR="008E2D3E">
              <w:t xml:space="preserve">the </w:t>
            </w:r>
            <w:r w:rsidR="006A2AC9">
              <w:t>C</w:t>
            </w:r>
            <w:r w:rsidR="00A752FB">
              <w:t>l</w:t>
            </w:r>
            <w:r w:rsidR="006A2AC9">
              <w:t>assroom</w:t>
            </w:r>
          </w:p>
          <w:p w14:paraId="5803C898" w14:textId="4575A3DD" w:rsidR="0035404D" w:rsidRDefault="0035404D" w:rsidP="005F5F26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Bilingual (Spanish and English)</w:t>
            </w:r>
          </w:p>
          <w:p w14:paraId="0637963B" w14:textId="77777777" w:rsidR="004E0DA5" w:rsidRPr="006E1507" w:rsidRDefault="004E0DA5" w:rsidP="004E0DA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1D8B17AC" w14:textId="77777777" w:rsidR="001E3120" w:rsidRPr="006E1507" w:rsidRDefault="001E3120" w:rsidP="004E0DA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F5613BF8C5582741BF9EF210E9B57D3F"/>
        </w:placeholder>
        <w:temporary/>
        <w:showingPlcHdr/>
        <w15:appearance w15:val="hidden"/>
      </w:sdtPr>
      <w:sdtEndPr/>
      <w:sdtContent>
        <w:p w14:paraId="3C990D47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69F283F" w14:textId="77777777" w:rsidR="00B51D1B" w:rsidRDefault="004E0DA5" w:rsidP="005F5F26">
      <w:pPr>
        <w:pStyle w:val="ListParagraph"/>
        <w:numPr>
          <w:ilvl w:val="0"/>
          <w:numId w:val="17"/>
        </w:numPr>
      </w:pPr>
      <w:r>
        <w:t>South Africa Mission Trip 2013</w:t>
      </w:r>
    </w:p>
    <w:p w14:paraId="32D7CF5B" w14:textId="77777777" w:rsidR="004E0DA5" w:rsidRDefault="004E0DA5" w:rsidP="005F5F26">
      <w:pPr>
        <w:pStyle w:val="ListParagraph"/>
        <w:numPr>
          <w:ilvl w:val="0"/>
          <w:numId w:val="17"/>
        </w:numPr>
      </w:pPr>
      <w:r>
        <w:t>Youth Girl’s Group Leader</w:t>
      </w:r>
      <w:bookmarkStart w:id="0" w:name="_GoBack"/>
      <w:bookmarkEnd w:id="0"/>
    </w:p>
    <w:p w14:paraId="1C3AA110" w14:textId="77777777" w:rsidR="004E0DA5" w:rsidRDefault="004E0DA5" w:rsidP="005F5F26">
      <w:pPr>
        <w:pStyle w:val="ListParagraph"/>
        <w:numPr>
          <w:ilvl w:val="0"/>
          <w:numId w:val="17"/>
        </w:numPr>
      </w:pPr>
      <w:r>
        <w:t>Literacy Committee</w:t>
      </w:r>
    </w:p>
    <w:p w14:paraId="1041B5D6" w14:textId="77777777" w:rsidR="004E0DA5" w:rsidRDefault="004E0DA5" w:rsidP="005F5F26">
      <w:pPr>
        <w:pStyle w:val="ListParagraph"/>
        <w:numPr>
          <w:ilvl w:val="0"/>
          <w:numId w:val="17"/>
        </w:numPr>
      </w:pPr>
      <w:r>
        <w:t>PBIS Committee</w:t>
      </w:r>
    </w:p>
    <w:p w14:paraId="43E9901C" w14:textId="77777777" w:rsidR="004E0DA5" w:rsidRDefault="004E0DA5" w:rsidP="006E1507"/>
    <w:p w14:paraId="724A52F1" w14:textId="77777777" w:rsidR="004E0DA5" w:rsidRPr="00CF1A49" w:rsidRDefault="004E0DA5" w:rsidP="004E0DA5">
      <w:pPr>
        <w:pStyle w:val="Heading1"/>
      </w:pPr>
      <w:r>
        <w:t>Awards</w:t>
      </w:r>
    </w:p>
    <w:p w14:paraId="285CE069" w14:textId="62559B6A" w:rsidR="005F5F26" w:rsidRDefault="008E2D3E" w:rsidP="005F5F26">
      <w:pPr>
        <w:pStyle w:val="ListParagraph"/>
        <w:numPr>
          <w:ilvl w:val="0"/>
          <w:numId w:val="18"/>
        </w:numPr>
      </w:pPr>
      <w:r>
        <w:t xml:space="preserve">2015 </w:t>
      </w:r>
      <w:r w:rsidR="001816B8">
        <w:t>Teacher of the Year</w:t>
      </w:r>
      <w:r w:rsidR="005F5F26">
        <w:t xml:space="preserve"> </w:t>
      </w:r>
      <w:r>
        <w:t xml:space="preserve"> </w:t>
      </w:r>
    </w:p>
    <w:p w14:paraId="0E19F58A" w14:textId="7130DD84" w:rsidR="004E0DA5" w:rsidRDefault="004E0DA5" w:rsidP="008E2D3E"/>
    <w:p w14:paraId="14ED56FF" w14:textId="77777777" w:rsidR="004E0DA5" w:rsidRDefault="004E0DA5" w:rsidP="005F5F26">
      <w:pPr>
        <w:pStyle w:val="ListParagraph"/>
        <w:numPr>
          <w:ilvl w:val="0"/>
          <w:numId w:val="18"/>
        </w:numPr>
      </w:pPr>
      <w:r>
        <w:t>Staff Member of the Month</w:t>
      </w:r>
    </w:p>
    <w:p w14:paraId="702F4063" w14:textId="3BC47C4D" w:rsidR="005F5F26" w:rsidRDefault="005F5F26" w:rsidP="00ED1D3B">
      <w:pPr>
        <w:pStyle w:val="ListParagraph"/>
        <w:ind w:left="1440"/>
      </w:pPr>
    </w:p>
    <w:p w14:paraId="5FC6084E" w14:textId="39FFA4C3" w:rsidR="004E0DA5" w:rsidRDefault="00ED1D3B" w:rsidP="005F5F26">
      <w:pPr>
        <w:pStyle w:val="ListParagraph"/>
        <w:numPr>
          <w:ilvl w:val="0"/>
          <w:numId w:val="18"/>
        </w:numPr>
      </w:pPr>
      <w:r>
        <w:t xml:space="preserve">Staff Member of the Week </w:t>
      </w:r>
    </w:p>
    <w:p w14:paraId="4B39795E" w14:textId="77777777" w:rsidR="005F5F26" w:rsidRPr="006E1507" w:rsidRDefault="005F5F26" w:rsidP="00ED1D3B">
      <w:pPr>
        <w:pStyle w:val="ListParagraph"/>
        <w:ind w:left="1440"/>
      </w:pPr>
    </w:p>
    <w:p w14:paraId="76F1ED9A" w14:textId="77777777" w:rsidR="004E0DA5" w:rsidRPr="006E1507" w:rsidRDefault="004E0DA5" w:rsidP="006E1507"/>
    <w:sectPr w:rsidR="004E0DA5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5CF0D" w14:textId="77777777" w:rsidR="00395BF8" w:rsidRDefault="00395BF8" w:rsidP="0068194B">
      <w:r>
        <w:separator/>
      </w:r>
    </w:p>
    <w:p w14:paraId="3574F3A6" w14:textId="77777777" w:rsidR="00395BF8" w:rsidRDefault="00395BF8"/>
    <w:p w14:paraId="62B3FD8C" w14:textId="77777777" w:rsidR="00395BF8" w:rsidRDefault="00395BF8"/>
  </w:endnote>
  <w:endnote w:type="continuationSeparator" w:id="0">
    <w:p w14:paraId="2068E92D" w14:textId="77777777" w:rsidR="00395BF8" w:rsidRDefault="00395BF8" w:rsidP="0068194B">
      <w:r>
        <w:continuationSeparator/>
      </w:r>
    </w:p>
    <w:p w14:paraId="73C61F96" w14:textId="77777777" w:rsidR="00395BF8" w:rsidRDefault="00395BF8"/>
    <w:p w14:paraId="12B6BF32" w14:textId="77777777" w:rsidR="00395BF8" w:rsidRDefault="00395B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91C5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0CEF8" w14:textId="77777777" w:rsidR="00395BF8" w:rsidRDefault="00395BF8" w:rsidP="0068194B">
      <w:r>
        <w:separator/>
      </w:r>
    </w:p>
    <w:p w14:paraId="2440C840" w14:textId="77777777" w:rsidR="00395BF8" w:rsidRDefault="00395BF8"/>
    <w:p w14:paraId="644F1604" w14:textId="77777777" w:rsidR="00395BF8" w:rsidRDefault="00395BF8"/>
  </w:footnote>
  <w:footnote w:type="continuationSeparator" w:id="0">
    <w:p w14:paraId="7F574569" w14:textId="77777777" w:rsidR="00395BF8" w:rsidRDefault="00395BF8" w:rsidP="0068194B">
      <w:r>
        <w:continuationSeparator/>
      </w:r>
    </w:p>
    <w:p w14:paraId="520ED8BC" w14:textId="77777777" w:rsidR="00395BF8" w:rsidRDefault="00395BF8"/>
    <w:p w14:paraId="1E9D8D6C" w14:textId="77777777" w:rsidR="00395BF8" w:rsidRDefault="00395B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EF3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3F041C" wp14:editId="0F8D8F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0749A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4C61E1F"/>
    <w:multiLevelType w:val="hybridMultilevel"/>
    <w:tmpl w:val="76AE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60413A7"/>
    <w:multiLevelType w:val="hybridMultilevel"/>
    <w:tmpl w:val="DDAEE92E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3" w15:restartNumberingAfterBreak="0">
    <w:nsid w:val="2B907031"/>
    <w:multiLevelType w:val="hybridMultilevel"/>
    <w:tmpl w:val="AFAE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35865BD"/>
    <w:multiLevelType w:val="hybridMultilevel"/>
    <w:tmpl w:val="C378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B244EFC"/>
    <w:multiLevelType w:val="hybridMultilevel"/>
    <w:tmpl w:val="BF3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2F"/>
    <w:rsid w:val="000001EF"/>
    <w:rsid w:val="00007322"/>
    <w:rsid w:val="00007728"/>
    <w:rsid w:val="00024584"/>
    <w:rsid w:val="00024730"/>
    <w:rsid w:val="00055E95"/>
    <w:rsid w:val="0007021F"/>
    <w:rsid w:val="000B2BA5"/>
    <w:rsid w:val="000F07C4"/>
    <w:rsid w:val="000F2F8C"/>
    <w:rsid w:val="0010006E"/>
    <w:rsid w:val="001045A8"/>
    <w:rsid w:val="00114A91"/>
    <w:rsid w:val="001427E1"/>
    <w:rsid w:val="00145DC1"/>
    <w:rsid w:val="00163668"/>
    <w:rsid w:val="00171566"/>
    <w:rsid w:val="00174676"/>
    <w:rsid w:val="001755A8"/>
    <w:rsid w:val="001816B8"/>
    <w:rsid w:val="00184014"/>
    <w:rsid w:val="00192008"/>
    <w:rsid w:val="001B1617"/>
    <w:rsid w:val="001C0E68"/>
    <w:rsid w:val="001C4B6F"/>
    <w:rsid w:val="001D0BF1"/>
    <w:rsid w:val="001D282C"/>
    <w:rsid w:val="001E3120"/>
    <w:rsid w:val="001E7E0C"/>
    <w:rsid w:val="001F0BB0"/>
    <w:rsid w:val="001F4E6D"/>
    <w:rsid w:val="001F6140"/>
    <w:rsid w:val="00203573"/>
    <w:rsid w:val="0020597D"/>
    <w:rsid w:val="00213B4C"/>
    <w:rsid w:val="00224F9E"/>
    <w:rsid w:val="002253B0"/>
    <w:rsid w:val="00236D54"/>
    <w:rsid w:val="00241D8C"/>
    <w:rsid w:val="00241FDB"/>
    <w:rsid w:val="0024720C"/>
    <w:rsid w:val="00260CCB"/>
    <w:rsid w:val="002617AE"/>
    <w:rsid w:val="002638D0"/>
    <w:rsid w:val="002647D3"/>
    <w:rsid w:val="00275EAE"/>
    <w:rsid w:val="00276D12"/>
    <w:rsid w:val="002909C0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04D"/>
    <w:rsid w:val="003544E1"/>
    <w:rsid w:val="00366398"/>
    <w:rsid w:val="0038772F"/>
    <w:rsid w:val="00395BF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2741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DA5"/>
    <w:rsid w:val="004E2794"/>
    <w:rsid w:val="00504EC2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5F26"/>
    <w:rsid w:val="006050E2"/>
    <w:rsid w:val="0062312F"/>
    <w:rsid w:val="00625F2C"/>
    <w:rsid w:val="00657B47"/>
    <w:rsid w:val="006618E9"/>
    <w:rsid w:val="0068194B"/>
    <w:rsid w:val="00692703"/>
    <w:rsid w:val="006A1962"/>
    <w:rsid w:val="006A2AC9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15E2"/>
    <w:rsid w:val="008C7056"/>
    <w:rsid w:val="008E2D3E"/>
    <w:rsid w:val="008F2F1F"/>
    <w:rsid w:val="008F3B14"/>
    <w:rsid w:val="00901899"/>
    <w:rsid w:val="0090344B"/>
    <w:rsid w:val="00905715"/>
    <w:rsid w:val="0091321E"/>
    <w:rsid w:val="00913946"/>
    <w:rsid w:val="0092726B"/>
    <w:rsid w:val="009361BA"/>
    <w:rsid w:val="00936825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2FB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1D3B"/>
    <w:rsid w:val="00ED5F02"/>
    <w:rsid w:val="00EE2CA8"/>
    <w:rsid w:val="00EF17E8"/>
    <w:rsid w:val="00EF51D9"/>
    <w:rsid w:val="00F130DD"/>
    <w:rsid w:val="00F226BF"/>
    <w:rsid w:val="00F24884"/>
    <w:rsid w:val="00F476C4"/>
    <w:rsid w:val="00F52E22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557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005D"/>
  <w15:chartTrackingRefBased/>
  <w15:docId w15:val="{748B52E6-ED72-8644-A9B5-50C695DD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gerjorns/Library/Containers/com.microsoft.Word/Data/Library/Application%20Support/Microsoft/Office/16.0/DTS/Search/%7b78C7E00C-C55B-C646-ADD1-3C2D4C318564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08DA886AE2854BA6D9F8E6270A3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A86F-7283-744E-819D-0E24A3F98429}"/>
      </w:docPartPr>
      <w:docPartBody>
        <w:p w:rsidR="00CC7A44" w:rsidRDefault="00EB7731">
          <w:pPr>
            <w:pStyle w:val="DF08DA886AE2854BA6D9F8E6270A3367"/>
          </w:pPr>
          <w:r w:rsidRPr="00CF1A49">
            <w:t>·</w:t>
          </w:r>
        </w:p>
      </w:docPartBody>
    </w:docPart>
    <w:docPart>
      <w:docPartPr>
        <w:name w:val="38258671545C4042804463D594B4D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815AA-2722-8A4E-A12C-D446FF55D712}"/>
      </w:docPartPr>
      <w:docPartBody>
        <w:p w:rsidR="00CC7A44" w:rsidRDefault="00EB7731">
          <w:pPr>
            <w:pStyle w:val="38258671545C4042804463D594B4DBD6"/>
          </w:pPr>
          <w:r w:rsidRPr="00CF1A49">
            <w:t>Experience</w:t>
          </w:r>
        </w:p>
      </w:docPartBody>
    </w:docPart>
    <w:docPart>
      <w:docPartPr>
        <w:name w:val="9E92570ACE09EA4CAF79CCE754076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798DE-7423-F246-9A20-2DD2FE344F93}"/>
      </w:docPartPr>
      <w:docPartBody>
        <w:p w:rsidR="00CC7A44" w:rsidRDefault="00EB7731">
          <w:pPr>
            <w:pStyle w:val="9E92570ACE09EA4CAF79CCE7540767A4"/>
          </w:pPr>
          <w:r w:rsidRPr="00CF1A49">
            <w:t>Education</w:t>
          </w:r>
        </w:p>
      </w:docPartBody>
    </w:docPart>
    <w:docPart>
      <w:docPartPr>
        <w:name w:val="FA3CCBD30621024F9D6849EA8673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2392-1B95-B848-BE96-A51CF7DBA856}"/>
      </w:docPartPr>
      <w:docPartBody>
        <w:p w:rsidR="00CC7A44" w:rsidRDefault="00EB7731">
          <w:pPr>
            <w:pStyle w:val="FA3CCBD30621024F9D6849EA86730719"/>
          </w:pPr>
          <w:r w:rsidRPr="00CF1A49">
            <w:t>Skills</w:t>
          </w:r>
        </w:p>
      </w:docPartBody>
    </w:docPart>
    <w:docPart>
      <w:docPartPr>
        <w:name w:val="F5613BF8C5582741BF9EF210E9B57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20ACA-7E34-7742-9754-FD99167CF3A1}"/>
      </w:docPartPr>
      <w:docPartBody>
        <w:p w:rsidR="00CC7A44" w:rsidRDefault="00EB7731">
          <w:pPr>
            <w:pStyle w:val="F5613BF8C5582741BF9EF210E9B57D3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08"/>
    <w:rsid w:val="001E14FF"/>
    <w:rsid w:val="00236C68"/>
    <w:rsid w:val="00295C05"/>
    <w:rsid w:val="005C7F08"/>
    <w:rsid w:val="006214B0"/>
    <w:rsid w:val="00A55CE9"/>
    <w:rsid w:val="00CB65F5"/>
    <w:rsid w:val="00CC7A44"/>
    <w:rsid w:val="00CF2B20"/>
    <w:rsid w:val="00D110AC"/>
    <w:rsid w:val="00E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011F45043C764695875EFB034A8CC3">
    <w:name w:val="91011F45043C764695875EFB034A8CC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493D8CA4B20D44DA35B3B935E2A114E">
    <w:name w:val="0493D8CA4B20D44DA35B3B935E2A114E"/>
  </w:style>
  <w:style w:type="paragraph" w:customStyle="1" w:styleId="2C0F3E1A8BC7004CB566CAED794F920D">
    <w:name w:val="2C0F3E1A8BC7004CB566CAED794F920D"/>
  </w:style>
  <w:style w:type="paragraph" w:customStyle="1" w:styleId="DF08DA886AE2854BA6D9F8E6270A3367">
    <w:name w:val="DF08DA886AE2854BA6D9F8E6270A3367"/>
  </w:style>
  <w:style w:type="paragraph" w:customStyle="1" w:styleId="0DF1B7F114F04A4AA212CAD248E7BD72">
    <w:name w:val="0DF1B7F114F04A4AA212CAD248E7BD72"/>
  </w:style>
  <w:style w:type="paragraph" w:customStyle="1" w:styleId="850FF5182B46D8418F1B23C5CC1DAD95">
    <w:name w:val="850FF5182B46D8418F1B23C5CC1DAD95"/>
  </w:style>
  <w:style w:type="paragraph" w:customStyle="1" w:styleId="ED370961A0F43545B9582ED3417C0928">
    <w:name w:val="ED370961A0F43545B9582ED3417C0928"/>
  </w:style>
  <w:style w:type="paragraph" w:customStyle="1" w:styleId="853CCDF00C660544BC68777C94DDD75B">
    <w:name w:val="853CCDF00C660544BC68777C94DDD75B"/>
  </w:style>
  <w:style w:type="paragraph" w:customStyle="1" w:styleId="E34A14155C278D4BBE1402FB7579B291">
    <w:name w:val="E34A14155C278D4BBE1402FB7579B291"/>
  </w:style>
  <w:style w:type="paragraph" w:customStyle="1" w:styleId="9312F09F54BBFE45BDBAD2D5971B9ED8">
    <w:name w:val="9312F09F54BBFE45BDBAD2D5971B9ED8"/>
  </w:style>
  <w:style w:type="paragraph" w:customStyle="1" w:styleId="D57F652C52751E4BBC686377CBEDCC5B">
    <w:name w:val="D57F652C52751E4BBC686377CBEDCC5B"/>
  </w:style>
  <w:style w:type="paragraph" w:customStyle="1" w:styleId="38258671545C4042804463D594B4DBD6">
    <w:name w:val="38258671545C4042804463D594B4DBD6"/>
  </w:style>
  <w:style w:type="paragraph" w:customStyle="1" w:styleId="51B8D477DFB40B41A4FE7AA69D3F03C1">
    <w:name w:val="51B8D477DFB40B41A4FE7AA69D3F03C1"/>
  </w:style>
  <w:style w:type="paragraph" w:customStyle="1" w:styleId="FF5031709D6F5C41BC82F4CD4491A3D4">
    <w:name w:val="FF5031709D6F5C41BC82F4CD4491A3D4"/>
  </w:style>
  <w:style w:type="paragraph" w:customStyle="1" w:styleId="A297380D0FAB1F40AFE74F497036F46C">
    <w:name w:val="A297380D0FAB1F40AFE74F497036F46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9B28396E7C6EC4C95B032D4A8A91744">
    <w:name w:val="59B28396E7C6EC4C95B032D4A8A91744"/>
  </w:style>
  <w:style w:type="paragraph" w:customStyle="1" w:styleId="51C71EFB89D6C34DADFDF2156E64F54E">
    <w:name w:val="51C71EFB89D6C34DADFDF2156E64F54E"/>
  </w:style>
  <w:style w:type="paragraph" w:customStyle="1" w:styleId="9072CFEA497FD14F9A05053B39F2FD66">
    <w:name w:val="9072CFEA497FD14F9A05053B39F2FD66"/>
  </w:style>
  <w:style w:type="paragraph" w:customStyle="1" w:styleId="70D7B78307F79D45825B3BCB2EF18930">
    <w:name w:val="70D7B78307F79D45825B3BCB2EF18930"/>
  </w:style>
  <w:style w:type="paragraph" w:customStyle="1" w:styleId="5441038A18575D45A6ECE8387516E5C9">
    <w:name w:val="5441038A18575D45A6ECE8387516E5C9"/>
  </w:style>
  <w:style w:type="paragraph" w:customStyle="1" w:styleId="41D93103E9E5DD4E84CBE8BFDC46E5BF">
    <w:name w:val="41D93103E9E5DD4E84CBE8BFDC46E5BF"/>
  </w:style>
  <w:style w:type="paragraph" w:customStyle="1" w:styleId="6E31F121BDAC694895D73E2A2A47EC43">
    <w:name w:val="6E31F121BDAC694895D73E2A2A47EC43"/>
  </w:style>
  <w:style w:type="paragraph" w:customStyle="1" w:styleId="9E92570ACE09EA4CAF79CCE7540767A4">
    <w:name w:val="9E92570ACE09EA4CAF79CCE7540767A4"/>
  </w:style>
  <w:style w:type="paragraph" w:customStyle="1" w:styleId="8DA506F1C595F048B2427C1C62749245">
    <w:name w:val="8DA506F1C595F048B2427C1C62749245"/>
  </w:style>
  <w:style w:type="paragraph" w:customStyle="1" w:styleId="975E3F5E12D8EF4BAD96649AE36E639B">
    <w:name w:val="975E3F5E12D8EF4BAD96649AE36E639B"/>
  </w:style>
  <w:style w:type="paragraph" w:customStyle="1" w:styleId="BAF4368F94675847879A360E1B9B419B">
    <w:name w:val="BAF4368F94675847879A360E1B9B419B"/>
  </w:style>
  <w:style w:type="paragraph" w:customStyle="1" w:styleId="3B33318B869C334AA4AE26DBD56D8768">
    <w:name w:val="3B33318B869C334AA4AE26DBD56D8768"/>
  </w:style>
  <w:style w:type="paragraph" w:customStyle="1" w:styleId="C4E6D4613402794AAD1F3F2F2C4F2640">
    <w:name w:val="C4E6D4613402794AAD1F3F2F2C4F2640"/>
  </w:style>
  <w:style w:type="paragraph" w:customStyle="1" w:styleId="9F193FDDD8D3D44BBBF7F58CFF02DBB7">
    <w:name w:val="9F193FDDD8D3D44BBBF7F58CFF02DBB7"/>
  </w:style>
  <w:style w:type="paragraph" w:customStyle="1" w:styleId="A360B182CF3B074D9942A4645158FC35">
    <w:name w:val="A360B182CF3B074D9942A4645158FC35"/>
  </w:style>
  <w:style w:type="paragraph" w:customStyle="1" w:styleId="5686EA8DEB2E9D47911FBB821797654F">
    <w:name w:val="5686EA8DEB2E9D47911FBB821797654F"/>
  </w:style>
  <w:style w:type="paragraph" w:customStyle="1" w:styleId="C6E811BFAEE44041B3AFAF89AD6DE977">
    <w:name w:val="C6E811BFAEE44041B3AFAF89AD6DE977"/>
  </w:style>
  <w:style w:type="paragraph" w:customStyle="1" w:styleId="853114EE8198D442BED7D6C887383B7F">
    <w:name w:val="853114EE8198D442BED7D6C887383B7F"/>
  </w:style>
  <w:style w:type="paragraph" w:customStyle="1" w:styleId="FA3CCBD30621024F9D6849EA86730719">
    <w:name w:val="FA3CCBD30621024F9D6849EA86730719"/>
  </w:style>
  <w:style w:type="paragraph" w:customStyle="1" w:styleId="0C0BDC178409DC4C9EE5923A6B6EA6C8">
    <w:name w:val="0C0BDC178409DC4C9EE5923A6B6EA6C8"/>
  </w:style>
  <w:style w:type="paragraph" w:customStyle="1" w:styleId="AE310DD9A5B5C94596312D4AC7E4EE76">
    <w:name w:val="AE310DD9A5B5C94596312D4AC7E4EE76"/>
  </w:style>
  <w:style w:type="paragraph" w:customStyle="1" w:styleId="933381C5F05BB0439C905A1B762A2F4D">
    <w:name w:val="933381C5F05BB0439C905A1B762A2F4D"/>
  </w:style>
  <w:style w:type="paragraph" w:customStyle="1" w:styleId="6165F39B1627CB44B7CB51ED3EFA605F">
    <w:name w:val="6165F39B1627CB44B7CB51ED3EFA605F"/>
  </w:style>
  <w:style w:type="paragraph" w:customStyle="1" w:styleId="F1544B1237B9DE4D903056E3C7C49FB9">
    <w:name w:val="F1544B1237B9DE4D903056E3C7C49FB9"/>
  </w:style>
  <w:style w:type="paragraph" w:customStyle="1" w:styleId="F5613BF8C5582741BF9EF210E9B57D3F">
    <w:name w:val="F5613BF8C5582741BF9EF210E9B57D3F"/>
  </w:style>
  <w:style w:type="paragraph" w:customStyle="1" w:styleId="DD1EDCAD72FB464C8AF8FCD200CAA7BC">
    <w:name w:val="DD1EDCAD72FB464C8AF8FCD200CAA7BC"/>
  </w:style>
  <w:style w:type="paragraph" w:customStyle="1" w:styleId="AFF350D02035F54BA38F01531F6456B7">
    <w:name w:val="AFF350D02035F54BA38F01531F6456B7"/>
    <w:rsid w:val="005C7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{78C7E00C-C55B-C646-ADD1-3C2D4C318564}tf16402488.dotx</Template>
  <TotalTime>61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Baptist Newark TX</dc:creator>
  <cp:keywords/>
  <dc:description/>
  <cp:lastModifiedBy>First Baptist Newark TX</cp:lastModifiedBy>
  <cp:revision>16</cp:revision>
  <cp:lastPrinted>2018-06-04T19:38:00Z</cp:lastPrinted>
  <dcterms:created xsi:type="dcterms:W3CDTF">2018-04-25T02:58:00Z</dcterms:created>
  <dcterms:modified xsi:type="dcterms:W3CDTF">2018-06-05T17:19:00Z</dcterms:modified>
  <cp:category/>
</cp:coreProperties>
</file>